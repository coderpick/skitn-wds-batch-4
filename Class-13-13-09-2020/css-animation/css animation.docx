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79" w:rsidRPr="00176D79" w:rsidRDefault="00176D79" w:rsidP="00176D79">
      <w:pPr>
        <w:pStyle w:val="Heading1"/>
        <w:shd w:val="clear" w:color="auto" w:fill="FFFFFF"/>
        <w:spacing w:before="0" w:after="0" w:line="540" w:lineRule="atLeast"/>
        <w:jc w:val="center"/>
        <w:textAlignment w:val="baseline"/>
        <w:rPr>
          <w:rFonts w:ascii="Trebuchet MS" w:hAnsi="Trebuchet MS"/>
          <w:color w:val="000000" w:themeColor="text1"/>
          <w:sz w:val="45"/>
          <w:szCs w:val="3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6D79">
        <w:rPr>
          <w:rFonts w:ascii="Trebuchet MS" w:hAnsi="Trebuchet MS"/>
          <w:color w:val="000000" w:themeColor="text1"/>
          <w:sz w:val="45"/>
          <w:szCs w:val="3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CSS3</w:t>
      </w:r>
      <w:r w:rsidRPr="00176D79">
        <w:rPr>
          <w:rStyle w:val="apple-converted-space"/>
          <w:rFonts w:ascii="Trebuchet MS" w:hAnsi="Trebuchet MS"/>
          <w:color w:val="000000" w:themeColor="text1"/>
          <w:sz w:val="45"/>
          <w:szCs w:val="3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</w:t>
      </w:r>
      <w:r w:rsidRPr="00176D79">
        <w:rPr>
          <w:rFonts w:ascii="inherit" w:hAnsi="inherit"/>
          <w:color w:val="000000" w:themeColor="text1"/>
          <w:sz w:val="45"/>
          <w:szCs w:val="39"/>
          <w:bdr w:val="none" w:sz="0" w:space="0" w:color="auto" w:frame="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Animations</w:t>
      </w:r>
    </w:p>
    <w:p w:rsidR="00D760EA" w:rsidRDefault="00944F0B" w:rsidP="00DF2BDB">
      <w:pPr>
        <w:rPr>
          <w:rFonts w:ascii="Myriad Pro" w:hAnsi="Myriad Pro"/>
          <w:i/>
          <w:iCs/>
          <w:color w:val="000000" w:themeColor="text1"/>
          <w:sz w:val="35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4F0B">
        <w:rPr>
          <w:rFonts w:ascii="Myriad Pro" w:hAnsi="Myriad Pro"/>
          <w:i/>
          <w:iCs/>
          <w:color w:val="000000" w:themeColor="text1"/>
          <w:sz w:val="35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CSS3 animations feature allows you to create </w:t>
      </w:r>
      <w:proofErr w:type="spellStart"/>
      <w:r w:rsidRPr="00944F0B">
        <w:rPr>
          <w:rFonts w:ascii="Myriad Pro" w:hAnsi="Myriad Pro"/>
          <w:i/>
          <w:iCs/>
          <w:color w:val="000000" w:themeColor="text1"/>
          <w:sz w:val="35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keyframe</w:t>
      </w:r>
      <w:proofErr w:type="spellEnd"/>
      <w:r w:rsidRPr="00944F0B">
        <w:rPr>
          <w:rFonts w:ascii="Myriad Pro" w:hAnsi="Myriad Pro"/>
          <w:i/>
          <w:iCs/>
          <w:color w:val="000000" w:themeColor="text1"/>
          <w:sz w:val="35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animations.</w:t>
      </w:r>
    </w:p>
    <w:p w:rsidR="00BF097A" w:rsidRPr="00BF097A" w:rsidRDefault="00BF097A" w:rsidP="00DF2BDB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97A">
        <w:rPr>
          <w:rFonts w:ascii="Verdana" w:hAnsi="Verdana"/>
          <w:color w:val="000000" w:themeColor="text1"/>
          <w:sz w:val="27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 animations allows animation of most HTML elements without using JavaScript or Flash!</w:t>
      </w:r>
    </w:p>
    <w:p w:rsidR="00944F0B" w:rsidRPr="00944F0B" w:rsidRDefault="00944F0B" w:rsidP="00944F0B">
      <w:pPr>
        <w:pStyle w:val="Heading1"/>
        <w:rPr>
          <w:sz w:val="36"/>
        </w:rPr>
      </w:pPr>
      <w:r w:rsidRPr="00944F0B">
        <w:rPr>
          <w:sz w:val="36"/>
        </w:rPr>
        <w:t>What are CSS3 Animations?</w:t>
      </w:r>
    </w:p>
    <w:p w:rsidR="00944F0B" w:rsidRDefault="00944F0B" w:rsidP="00BF097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An animation lets an element gradually change from one style to another.</w:t>
      </w:r>
    </w:p>
    <w:p w:rsidR="00944F0B" w:rsidRDefault="00944F0B" w:rsidP="00BF097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You can change as many CSS properties you want, as many times you want.</w:t>
      </w:r>
    </w:p>
    <w:p w:rsidR="00944F0B" w:rsidRDefault="00944F0B" w:rsidP="00BF097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To use CSS3 animation, you must first specify some </w:t>
      </w:r>
      <w:proofErr w:type="spellStart"/>
      <w:r>
        <w:rPr>
          <w:rFonts w:ascii="Verdana" w:hAnsi="Verdana"/>
          <w:color w:val="333333"/>
          <w:sz w:val="23"/>
          <w:szCs w:val="23"/>
        </w:rPr>
        <w:t>keyframes</w:t>
      </w:r>
      <w:proofErr w:type="spellEnd"/>
      <w:r>
        <w:rPr>
          <w:rFonts w:ascii="Verdana" w:hAnsi="Verdana"/>
          <w:color w:val="333333"/>
          <w:sz w:val="23"/>
          <w:szCs w:val="23"/>
        </w:rPr>
        <w:t xml:space="preserve"> for the animation.</w:t>
      </w:r>
    </w:p>
    <w:p w:rsidR="00944F0B" w:rsidRDefault="00944F0B" w:rsidP="00BF097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Fonts w:ascii="Verdana" w:hAnsi="Verdana"/>
          <w:color w:val="333333"/>
          <w:sz w:val="23"/>
          <w:szCs w:val="23"/>
        </w:rPr>
        <w:t>Keyframes</w:t>
      </w:r>
      <w:proofErr w:type="spellEnd"/>
      <w:r>
        <w:rPr>
          <w:rFonts w:ascii="Verdana" w:hAnsi="Verdana"/>
          <w:color w:val="333333"/>
          <w:sz w:val="23"/>
          <w:szCs w:val="23"/>
        </w:rPr>
        <w:t xml:space="preserve"> hold what styles the element will have at certain times.</w:t>
      </w:r>
    </w:p>
    <w:p w:rsidR="009B1F35" w:rsidRDefault="00FF7CDC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2pt;width:498.75pt;height:294pt;z-index:251659264;mso-position-horizontal-relative:text;mso-position-vertical-relative:text">
            <v:imagedata r:id="rId9" o:title="Screenshot_1"/>
          </v:shape>
        </w:pict>
      </w: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rPr>
          <w:sz w:val="28"/>
        </w:rPr>
      </w:pPr>
    </w:p>
    <w:p w:rsidR="009B1F35" w:rsidRDefault="009B1F35" w:rsidP="009B1F35">
      <w:pPr>
        <w:rPr>
          <w:sz w:val="28"/>
        </w:rPr>
      </w:pPr>
    </w:p>
    <w:p w:rsidR="009B1F35" w:rsidRPr="009B1F35" w:rsidRDefault="009B1F35" w:rsidP="009B1F35">
      <w:pPr>
        <w:pStyle w:val="Heading1"/>
        <w:rPr>
          <w:sz w:val="36"/>
        </w:rPr>
      </w:pPr>
      <w:r w:rsidRPr="009B1F35">
        <w:rPr>
          <w:sz w:val="36"/>
        </w:rPr>
        <w:t>The @</w:t>
      </w:r>
      <w:proofErr w:type="spellStart"/>
      <w:r w:rsidRPr="009B1F35">
        <w:rPr>
          <w:sz w:val="36"/>
        </w:rPr>
        <w:t>keyframes</w:t>
      </w:r>
      <w:proofErr w:type="spellEnd"/>
      <w:r w:rsidRPr="009B1F35">
        <w:rPr>
          <w:sz w:val="36"/>
        </w:rPr>
        <w:t xml:space="preserve"> Rule</w:t>
      </w:r>
    </w:p>
    <w:p w:rsidR="009B1F35" w:rsidRDefault="009B1F35" w:rsidP="009B1F3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When you specify CSS styles inside the @</w:t>
      </w:r>
      <w:proofErr w:type="spellStart"/>
      <w:r>
        <w:rPr>
          <w:rFonts w:ascii="Verdana" w:hAnsi="Verdana"/>
          <w:color w:val="333333"/>
          <w:sz w:val="23"/>
          <w:szCs w:val="23"/>
        </w:rPr>
        <w:t>keyframes</w:t>
      </w:r>
      <w:proofErr w:type="spellEnd"/>
      <w:r>
        <w:rPr>
          <w:rFonts w:ascii="Verdana" w:hAnsi="Verdana"/>
          <w:color w:val="333333"/>
          <w:sz w:val="23"/>
          <w:szCs w:val="23"/>
        </w:rPr>
        <w:t xml:space="preserve"> rule, the animation will gradually change from the current style to the new style at certain times.</w:t>
      </w:r>
    </w:p>
    <w:p w:rsidR="009B1F35" w:rsidRDefault="009B1F35" w:rsidP="009B1F3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To get an animation to work, you must bind the animation to an element.</w:t>
      </w:r>
    </w:p>
    <w:p w:rsidR="009B1F35" w:rsidRDefault="009B1F35" w:rsidP="009B1F3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following example binds the "example" animation to the &lt;div&gt; element. The animation will lasts for 4 seconds, and it will gradually change the background-color of the &lt;div&gt; element from "red" to "yellow":</w:t>
      </w:r>
    </w:p>
    <w:p w:rsidR="002B3512" w:rsidRDefault="009B1F35" w:rsidP="002B3512">
      <w:pPr>
        <w:ind w:left="2124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highcom"/>
          <w:rFonts w:ascii="Consolas" w:hAnsi="Consolas" w:cs="Consolas"/>
          <w:color w:val="008000"/>
          <w:sz w:val="23"/>
          <w:szCs w:val="23"/>
        </w:rPr>
        <w:lastRenderedPageBreak/>
        <w:t>/* The animation code */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@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keyframes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 xml:space="preserve"> example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    from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proofErr w:type="gramStart"/>
      <w:r>
        <w:rPr>
          <w:rStyle w:val="highval"/>
          <w:rFonts w:ascii="Consolas" w:hAnsi="Consolas" w:cs="Consolas"/>
          <w:color w:val="0000CD"/>
          <w:sz w:val="23"/>
          <w:szCs w:val="23"/>
        </w:rPr>
        <w:t>red;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    to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yellow;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com"/>
          <w:rFonts w:ascii="Consolas" w:hAnsi="Consolas" w:cs="Consolas"/>
          <w:color w:val="008000"/>
          <w:sz w:val="23"/>
          <w:szCs w:val="23"/>
        </w:rPr>
        <w:t>/* The element to apply the animation to */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width: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100px;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height: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100px;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red;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animation-name: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example;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animation-duration: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4s;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2B3512" w:rsidRDefault="002B3512" w:rsidP="002B3512">
      <w:pPr>
        <w:pStyle w:val="Heading1"/>
      </w:pPr>
      <w:r>
        <w:t xml:space="preserve">Defining </w:t>
      </w:r>
      <w:proofErr w:type="spellStart"/>
      <w:r>
        <w:t>Keyframes</w:t>
      </w:r>
      <w:proofErr w:type="spellEnd"/>
    </w:p>
    <w:p w:rsidR="002B3512" w:rsidRDefault="002B3512" w:rsidP="002B3512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Verdana" w:hAnsi="Verdana"/>
          <w:color w:val="3C3C3C"/>
          <w:sz w:val="20"/>
          <w:szCs w:val="20"/>
        </w:rPr>
      </w:pPr>
      <w:proofErr w:type="spellStart"/>
      <w:r>
        <w:rPr>
          <w:rFonts w:ascii="Verdana" w:hAnsi="Verdana"/>
          <w:color w:val="3C3C3C"/>
          <w:sz w:val="20"/>
          <w:szCs w:val="20"/>
        </w:rPr>
        <w:t>Keyframes</w:t>
      </w:r>
      <w:proofErr w:type="spellEnd"/>
      <w:r>
        <w:rPr>
          <w:rFonts w:ascii="Verdana" w:hAnsi="Verdana"/>
          <w:color w:val="3C3C3C"/>
          <w:sz w:val="20"/>
          <w:szCs w:val="20"/>
        </w:rPr>
        <w:t xml:space="preserve"> are used to specify the values for the animating properties at various stages of the animation. </w:t>
      </w:r>
      <w:proofErr w:type="spellStart"/>
      <w:r>
        <w:rPr>
          <w:rFonts w:ascii="Verdana" w:hAnsi="Verdana"/>
          <w:color w:val="3C3C3C"/>
          <w:sz w:val="20"/>
          <w:szCs w:val="20"/>
        </w:rPr>
        <w:t>Keyframes</w:t>
      </w:r>
      <w:proofErr w:type="spellEnd"/>
      <w:r>
        <w:rPr>
          <w:rFonts w:ascii="Verdana" w:hAnsi="Verdana"/>
          <w:color w:val="3C3C3C"/>
          <w:sz w:val="20"/>
          <w:szCs w:val="20"/>
        </w:rPr>
        <w:t xml:space="preserve"> are specified using a specialized</w:t>
      </w:r>
      <w:r>
        <w:rPr>
          <w:rStyle w:val="apple-converted-space"/>
          <w:rFonts w:ascii="Verdana" w:hAnsi="Verdana"/>
          <w:color w:val="3C3C3C"/>
          <w:sz w:val="20"/>
          <w:szCs w:val="20"/>
        </w:rPr>
        <w:t> </w:t>
      </w:r>
      <w:hyperlink r:id="rId10" w:history="1">
        <w:r>
          <w:rPr>
            <w:rStyle w:val="Hyperlink"/>
            <w:rFonts w:ascii="inherit" w:eastAsiaTheme="majorEastAsia" w:hAnsi="inherit"/>
            <w:color w:val="4D85A4"/>
            <w:sz w:val="20"/>
            <w:szCs w:val="20"/>
            <w:bdr w:val="none" w:sz="0" w:space="0" w:color="auto" w:frame="1"/>
          </w:rPr>
          <w:t>CSS at-rule</w:t>
        </w:r>
      </w:hyperlink>
      <w:r>
        <w:rPr>
          <w:rStyle w:val="apple-converted-space"/>
          <w:rFonts w:ascii="Verdana" w:hAnsi="Verdana"/>
          <w:color w:val="3C3C3C"/>
          <w:sz w:val="20"/>
          <w:szCs w:val="20"/>
        </w:rPr>
        <w:t> </w:t>
      </w:r>
      <w:r>
        <w:rPr>
          <w:rFonts w:ascii="Verdana" w:hAnsi="Verdana"/>
          <w:color w:val="3C3C3C"/>
          <w:sz w:val="20"/>
          <w:szCs w:val="20"/>
        </w:rPr>
        <w:t>—</w:t>
      </w:r>
      <w:r>
        <w:rPr>
          <w:rStyle w:val="apple-converted-space"/>
          <w:rFonts w:ascii="Verdana" w:hAnsi="Verdana"/>
          <w:color w:val="3C3C3C"/>
          <w:sz w:val="20"/>
          <w:szCs w:val="20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@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keyframes</w:t>
      </w:r>
      <w:proofErr w:type="spellEnd"/>
      <w:r>
        <w:rPr>
          <w:rFonts w:ascii="Verdana" w:hAnsi="Verdana"/>
          <w:color w:val="3C3C3C"/>
          <w:sz w:val="20"/>
          <w:szCs w:val="20"/>
        </w:rPr>
        <w:t xml:space="preserve">. The </w:t>
      </w:r>
      <w:proofErr w:type="spellStart"/>
      <w:r>
        <w:rPr>
          <w:rFonts w:ascii="Verdana" w:hAnsi="Verdana"/>
          <w:color w:val="3C3C3C"/>
          <w:sz w:val="20"/>
          <w:szCs w:val="20"/>
        </w:rPr>
        <w:t>keyframe</w:t>
      </w:r>
      <w:proofErr w:type="spellEnd"/>
      <w:r>
        <w:rPr>
          <w:rFonts w:ascii="Verdana" w:hAnsi="Verdana"/>
          <w:color w:val="3C3C3C"/>
          <w:sz w:val="20"/>
          <w:szCs w:val="20"/>
        </w:rPr>
        <w:t xml:space="preserve"> selector for a </w:t>
      </w:r>
      <w:proofErr w:type="spellStart"/>
      <w:r>
        <w:rPr>
          <w:rFonts w:ascii="Verdana" w:hAnsi="Verdana"/>
          <w:color w:val="3C3C3C"/>
          <w:sz w:val="20"/>
          <w:szCs w:val="20"/>
        </w:rPr>
        <w:t>keyframe</w:t>
      </w:r>
      <w:proofErr w:type="spellEnd"/>
      <w:r>
        <w:rPr>
          <w:rFonts w:ascii="Verdana" w:hAnsi="Verdana"/>
          <w:color w:val="3C3C3C"/>
          <w:sz w:val="20"/>
          <w:szCs w:val="20"/>
        </w:rPr>
        <w:t xml:space="preserve"> style rule starts with a percentage (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%</w:t>
      </w:r>
      <w:r>
        <w:rPr>
          <w:rFonts w:ascii="Verdana" w:hAnsi="Verdana"/>
          <w:color w:val="3C3C3C"/>
          <w:sz w:val="20"/>
          <w:szCs w:val="20"/>
        </w:rPr>
        <w:t xml:space="preserve">) or the </w:t>
      </w:r>
      <w:proofErr w:type="spellStart"/>
      <w:r>
        <w:rPr>
          <w:rFonts w:ascii="Verdana" w:hAnsi="Verdana"/>
          <w:color w:val="3C3C3C"/>
          <w:sz w:val="20"/>
          <w:szCs w:val="20"/>
        </w:rPr>
        <w:t>keywords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from</w:t>
      </w:r>
      <w:proofErr w:type="spellEnd"/>
      <w:r>
        <w:rPr>
          <w:rStyle w:val="apple-converted-space"/>
          <w:rFonts w:ascii="Verdana" w:hAnsi="Verdana"/>
          <w:color w:val="3C3C3C"/>
          <w:sz w:val="20"/>
          <w:szCs w:val="20"/>
        </w:rPr>
        <w:t> </w:t>
      </w:r>
      <w:r>
        <w:rPr>
          <w:rFonts w:ascii="Verdana" w:hAnsi="Verdana"/>
          <w:color w:val="3C3C3C"/>
          <w:sz w:val="20"/>
          <w:szCs w:val="20"/>
        </w:rPr>
        <w:t>(same as</w:t>
      </w:r>
      <w:r>
        <w:rPr>
          <w:rStyle w:val="apple-converted-space"/>
          <w:rFonts w:ascii="Verdana" w:hAnsi="Verdana"/>
          <w:color w:val="3C3C3C"/>
          <w:sz w:val="20"/>
          <w:szCs w:val="20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0%</w:t>
      </w:r>
      <w:r>
        <w:rPr>
          <w:rFonts w:ascii="Verdana" w:hAnsi="Verdana"/>
          <w:color w:val="3C3C3C"/>
          <w:sz w:val="20"/>
          <w:szCs w:val="20"/>
        </w:rPr>
        <w:t>) or</w:t>
      </w:r>
      <w:r>
        <w:rPr>
          <w:rStyle w:val="apple-converted-space"/>
          <w:rFonts w:ascii="Verdana" w:hAnsi="Verdana"/>
          <w:color w:val="3C3C3C"/>
          <w:sz w:val="20"/>
          <w:szCs w:val="20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to</w:t>
      </w:r>
      <w:r>
        <w:rPr>
          <w:rStyle w:val="apple-converted-space"/>
          <w:rFonts w:ascii="Verdana" w:hAnsi="Verdana"/>
          <w:color w:val="3C3C3C"/>
          <w:sz w:val="20"/>
          <w:szCs w:val="20"/>
        </w:rPr>
        <w:t> </w:t>
      </w:r>
      <w:r>
        <w:rPr>
          <w:rFonts w:ascii="Verdana" w:hAnsi="Verdana"/>
          <w:color w:val="3C3C3C"/>
          <w:sz w:val="20"/>
          <w:szCs w:val="20"/>
        </w:rPr>
        <w:t>(same as</w:t>
      </w:r>
      <w:r>
        <w:rPr>
          <w:rStyle w:val="apple-converted-space"/>
          <w:rFonts w:ascii="Verdana" w:hAnsi="Verdana"/>
          <w:color w:val="3C3C3C"/>
          <w:sz w:val="20"/>
          <w:szCs w:val="20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100%</w:t>
      </w:r>
      <w:r>
        <w:rPr>
          <w:rFonts w:ascii="Verdana" w:hAnsi="Verdana"/>
          <w:color w:val="3C3C3C"/>
          <w:sz w:val="20"/>
          <w:szCs w:val="20"/>
        </w:rPr>
        <w:t xml:space="preserve">). The selector is used to specify where a </w:t>
      </w:r>
      <w:proofErr w:type="spellStart"/>
      <w:r>
        <w:rPr>
          <w:rFonts w:ascii="Verdana" w:hAnsi="Verdana"/>
          <w:color w:val="3C3C3C"/>
          <w:sz w:val="20"/>
          <w:szCs w:val="20"/>
        </w:rPr>
        <w:t>keyframe</w:t>
      </w:r>
      <w:proofErr w:type="spellEnd"/>
      <w:r>
        <w:rPr>
          <w:rFonts w:ascii="Verdana" w:hAnsi="Verdana"/>
          <w:color w:val="3C3C3C"/>
          <w:sz w:val="20"/>
          <w:szCs w:val="20"/>
        </w:rPr>
        <w:t xml:space="preserve"> is constructed along the duration of the animation.</w:t>
      </w:r>
    </w:p>
    <w:p w:rsidR="002B3512" w:rsidRDefault="000B3338" w:rsidP="000B3338">
      <w:pPr>
        <w:ind w:left="2124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highcom"/>
          <w:rFonts w:ascii="Consolas" w:hAnsi="Consolas" w:cs="Consolas"/>
          <w:color w:val="008000"/>
          <w:sz w:val="23"/>
          <w:szCs w:val="23"/>
        </w:rPr>
        <w:t>* The animation code */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@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keyframes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 xml:space="preserve"> example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    0%  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red;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left: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0px;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top: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0px;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    25% 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yellow;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left: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200px;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top: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0px;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    50% 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blue;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left: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200px;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top: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200px;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    75% 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green;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left: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0px;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top: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200px;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    100%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red;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left: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0px;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top: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0px;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com"/>
          <w:rFonts w:ascii="Consolas" w:hAnsi="Consolas" w:cs="Consolas"/>
          <w:color w:val="008000"/>
          <w:sz w:val="23"/>
          <w:szCs w:val="23"/>
        </w:rPr>
        <w:t>/* The element to apply the animation to */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width: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100px;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height: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100px;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position: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relative;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red;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animation-name: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example;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animation-duration: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4s;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255863" w:rsidRPr="00255863" w:rsidRDefault="00255863" w:rsidP="00255863">
      <w:pPr>
        <w:pStyle w:val="Heading1"/>
        <w:rPr>
          <w:sz w:val="36"/>
        </w:rPr>
      </w:pPr>
      <w:r w:rsidRPr="00255863">
        <w:rPr>
          <w:sz w:val="36"/>
        </w:rPr>
        <w:t>Delay an Animation</w:t>
      </w:r>
    </w:p>
    <w:p w:rsidR="00255863" w:rsidRDefault="00255863" w:rsidP="00255863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animation-delay property specifies a delay for the start of an animation.</w:t>
      </w:r>
    </w:p>
    <w:p w:rsidR="00255863" w:rsidRDefault="00255863" w:rsidP="00255863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following example has a 2 seconds delay before starting the animation:</w:t>
      </w:r>
    </w:p>
    <w:p w:rsidR="00255863" w:rsidRDefault="00255863" w:rsidP="00255863">
      <w:pPr>
        <w:ind w:left="2124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ighele"/>
          <w:rFonts w:ascii="Consolas" w:hAnsi="Consolas" w:cs="Consolas"/>
          <w:color w:val="A52A2A"/>
          <w:sz w:val="23"/>
          <w:szCs w:val="23"/>
        </w:rPr>
        <w:lastRenderedPageBreak/>
        <w:t>div</w:t>
      </w:r>
      <w:proofErr w:type="gramEnd"/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width: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100px;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height: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100px;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position: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relative;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red;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animation-name: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example;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animation-duration: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4s;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animation-delay: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2s;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7D645D" w:rsidRPr="007D645D" w:rsidRDefault="007D645D" w:rsidP="007D645D">
      <w:pPr>
        <w:pStyle w:val="Heading1"/>
        <w:rPr>
          <w:sz w:val="36"/>
        </w:rPr>
      </w:pPr>
      <w:r w:rsidRPr="007D645D">
        <w:rPr>
          <w:sz w:val="36"/>
        </w:rPr>
        <w:t>Set How Many Times an Animation Should Run</w:t>
      </w:r>
    </w:p>
    <w:p w:rsidR="007D645D" w:rsidRDefault="007D645D" w:rsidP="007D645D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animation-iteration-count property specifies the number of times an animation should run.</w:t>
      </w:r>
    </w:p>
    <w:p w:rsidR="007D645D" w:rsidRDefault="007D645D" w:rsidP="007D645D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following example will run the animation 3 times before it stops:</w:t>
      </w:r>
    </w:p>
    <w:p w:rsidR="007D645D" w:rsidRPr="002B3512" w:rsidRDefault="007E3CE8" w:rsidP="007E3CE8">
      <w:pPr>
        <w:ind w:left="2124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ighele"/>
          <w:rFonts w:ascii="Consolas" w:hAnsi="Consolas" w:cs="Consolas"/>
          <w:color w:val="A52A2A"/>
          <w:sz w:val="23"/>
          <w:szCs w:val="23"/>
        </w:rPr>
        <w:t>div</w:t>
      </w:r>
      <w:proofErr w:type="gramEnd"/>
      <w:r>
        <w:rPr>
          <w:rStyle w:val="apple-converted-space"/>
          <w:rFonts w:ascii="Consolas" w:hAnsi="Consolas" w:cs="Consolas"/>
          <w:color w:val="A52A2A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width: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100px;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height: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100px;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position: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relative;</w:t>
      </w:r>
      <w:bookmarkStart w:id="0" w:name="_GoBack"/>
      <w:bookmarkEnd w:id="0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background-color: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red;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animation-name: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example;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animation-duration: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4s;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animation-iteration-count:</w:t>
      </w:r>
      <w:r>
        <w:rPr>
          <w:rStyle w:val="apple-converted-space"/>
          <w:rFonts w:ascii="Consolas" w:hAnsi="Consolas" w:cs="Consolas"/>
          <w:color w:val="0000CD"/>
          <w:sz w:val="23"/>
          <w:szCs w:val="23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3;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sectPr w:rsidR="007D645D" w:rsidRPr="002B3512" w:rsidSect="00795310">
      <w:headerReference w:type="default" r:id="rId11"/>
      <w:footerReference w:type="default" r:id="rId12"/>
      <w:pgSz w:w="12240" w:h="15840"/>
      <w:pgMar w:top="864" w:right="864" w:bottom="864" w:left="864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FA3" w:rsidRDefault="005D1FA3" w:rsidP="00E961D0">
      <w:pPr>
        <w:spacing w:after="0" w:line="240" w:lineRule="auto"/>
      </w:pPr>
      <w:r>
        <w:separator/>
      </w:r>
    </w:p>
  </w:endnote>
  <w:endnote w:type="continuationSeparator" w:id="0">
    <w:p w:rsidR="005D1FA3" w:rsidRDefault="005D1FA3" w:rsidP="00E9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1D0" w:rsidRPr="007D1D37" w:rsidRDefault="00E961D0" w:rsidP="00E961D0">
    <w:pPr>
      <w:pStyle w:val="Footer"/>
      <w:jc w:val="right"/>
      <w:rPr>
        <w:i/>
        <w:color w:val="FF0000"/>
      </w:rPr>
    </w:pPr>
    <w:r>
      <w:tab/>
    </w:r>
    <w:hyperlink r:id="rId1" w:history="1">
      <w:r w:rsidR="007D1D37" w:rsidRPr="007D1D37">
        <w:rPr>
          <w:rStyle w:val="Hyperlink"/>
          <w:i/>
          <w:color w:val="FF0000"/>
          <w:u w:val="none"/>
        </w:rPr>
        <w:t>hafizur.kl@diit.info</w:t>
      </w:r>
    </w:hyperlink>
  </w:p>
  <w:p w:rsidR="00795310" w:rsidRDefault="00551A4D" w:rsidP="00E961D0">
    <w:pPr>
      <w:pStyle w:val="Footer"/>
      <w:jc w:val="right"/>
      <w:rPr>
        <w:i/>
      </w:rPr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4AFD2AC9" wp14:editId="6D5F4964">
          <wp:simplePos x="0" y="0"/>
          <wp:positionH relativeFrom="column">
            <wp:posOffset>3166110</wp:posOffset>
          </wp:positionH>
          <wp:positionV relativeFrom="paragraph">
            <wp:posOffset>98425</wp:posOffset>
          </wp:positionV>
          <wp:extent cx="133350" cy="241808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obile-md[1]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" cy="241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i/>
        <w:noProof/>
        <w:sz w:val="22"/>
        <w:lang w:eastAsia="en-US"/>
      </w:rPr>
      <w:drawing>
        <wp:anchor distT="0" distB="0" distL="114300" distR="114300" simplePos="0" relativeHeight="251664896" behindDoc="0" locked="0" layoutInCell="1" allowOverlap="1" wp14:anchorId="2FD4A040" wp14:editId="0B147B24">
          <wp:simplePos x="0" y="0"/>
          <wp:positionH relativeFrom="column">
            <wp:posOffset>4423410</wp:posOffset>
          </wp:positionH>
          <wp:positionV relativeFrom="paragraph">
            <wp:posOffset>127000</wp:posOffset>
          </wp:positionV>
          <wp:extent cx="209550" cy="20955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hoto[1]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61D0" w:rsidRPr="00795310" w:rsidRDefault="00E961D0" w:rsidP="00E961D0">
    <w:pPr>
      <w:pStyle w:val="Footer"/>
      <w:jc w:val="right"/>
      <w:rPr>
        <w:b/>
        <w:i/>
        <w:sz w:val="22"/>
      </w:rPr>
    </w:pPr>
    <w:r w:rsidRPr="00795310">
      <w:rPr>
        <w:b/>
        <w:i/>
        <w:sz w:val="22"/>
      </w:rPr>
      <w:t>01739-981172</w:t>
    </w:r>
    <w:r w:rsidR="00551A4D">
      <w:rPr>
        <w:b/>
        <w:i/>
        <w:sz w:val="22"/>
      </w:rPr>
      <w:t xml:space="preserve">        www.facebook.com/hafizur.kl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FA3" w:rsidRDefault="005D1FA3" w:rsidP="00E961D0">
      <w:pPr>
        <w:spacing w:after="0" w:line="240" w:lineRule="auto"/>
      </w:pPr>
      <w:r>
        <w:separator/>
      </w:r>
    </w:p>
  </w:footnote>
  <w:footnote w:type="continuationSeparator" w:id="0">
    <w:p w:rsidR="005D1FA3" w:rsidRDefault="005D1FA3" w:rsidP="00E96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1D0" w:rsidRDefault="00506F45" w:rsidP="00506F45">
    <w:pPr>
      <w:pStyle w:val="Header"/>
      <w:jc w:val="center"/>
    </w:pPr>
    <w:r>
      <w:t xml:space="preserve">CSS3                                                                                                                                                          </w:t>
    </w:r>
    <w:r w:rsidR="00E961D0">
      <w:t>Class-</w:t>
    </w:r>
    <w:r w:rsidR="00573959"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E557C"/>
    <w:multiLevelType w:val="multilevel"/>
    <w:tmpl w:val="76B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46C80"/>
    <w:multiLevelType w:val="multilevel"/>
    <w:tmpl w:val="7390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510EC"/>
    <w:multiLevelType w:val="multilevel"/>
    <w:tmpl w:val="D2D2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91653"/>
    <w:multiLevelType w:val="multilevel"/>
    <w:tmpl w:val="483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A5B91"/>
    <w:multiLevelType w:val="multilevel"/>
    <w:tmpl w:val="49E4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958FE"/>
    <w:multiLevelType w:val="multilevel"/>
    <w:tmpl w:val="B356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527D95"/>
    <w:multiLevelType w:val="multilevel"/>
    <w:tmpl w:val="39E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563BC"/>
    <w:multiLevelType w:val="multilevel"/>
    <w:tmpl w:val="C25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E910B6"/>
    <w:multiLevelType w:val="multilevel"/>
    <w:tmpl w:val="73D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6291D"/>
    <w:multiLevelType w:val="multilevel"/>
    <w:tmpl w:val="105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823B2D"/>
    <w:multiLevelType w:val="hybridMultilevel"/>
    <w:tmpl w:val="B8621652"/>
    <w:lvl w:ilvl="0" w:tplc="CECAC3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856A6"/>
    <w:multiLevelType w:val="multilevel"/>
    <w:tmpl w:val="DBB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B643F2"/>
    <w:multiLevelType w:val="multilevel"/>
    <w:tmpl w:val="BB44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4B489F"/>
    <w:multiLevelType w:val="multilevel"/>
    <w:tmpl w:val="7BA8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D975F5"/>
    <w:multiLevelType w:val="multilevel"/>
    <w:tmpl w:val="F5E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8716C4"/>
    <w:multiLevelType w:val="multilevel"/>
    <w:tmpl w:val="1A5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D07E40"/>
    <w:multiLevelType w:val="multilevel"/>
    <w:tmpl w:val="7FE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417FDB"/>
    <w:multiLevelType w:val="multilevel"/>
    <w:tmpl w:val="79E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A48AB"/>
    <w:multiLevelType w:val="multilevel"/>
    <w:tmpl w:val="F67C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A32EBB"/>
    <w:multiLevelType w:val="multilevel"/>
    <w:tmpl w:val="D6B2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896B0F"/>
    <w:multiLevelType w:val="multilevel"/>
    <w:tmpl w:val="F0A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EF0BA6"/>
    <w:multiLevelType w:val="multilevel"/>
    <w:tmpl w:val="320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9071C5"/>
    <w:multiLevelType w:val="multilevel"/>
    <w:tmpl w:val="A99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A08EC"/>
    <w:multiLevelType w:val="multilevel"/>
    <w:tmpl w:val="057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6C031B"/>
    <w:multiLevelType w:val="multilevel"/>
    <w:tmpl w:val="C38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1"/>
  </w:num>
  <w:num w:numId="5">
    <w:abstractNumId w:val="23"/>
  </w:num>
  <w:num w:numId="6">
    <w:abstractNumId w:val="0"/>
  </w:num>
  <w:num w:numId="7">
    <w:abstractNumId w:val="12"/>
  </w:num>
  <w:num w:numId="8">
    <w:abstractNumId w:val="18"/>
  </w:num>
  <w:num w:numId="9">
    <w:abstractNumId w:val="22"/>
  </w:num>
  <w:num w:numId="10">
    <w:abstractNumId w:val="14"/>
  </w:num>
  <w:num w:numId="11">
    <w:abstractNumId w:val="4"/>
  </w:num>
  <w:num w:numId="12">
    <w:abstractNumId w:val="7"/>
  </w:num>
  <w:num w:numId="13">
    <w:abstractNumId w:val="3"/>
  </w:num>
  <w:num w:numId="14">
    <w:abstractNumId w:val="15"/>
  </w:num>
  <w:num w:numId="15">
    <w:abstractNumId w:val="8"/>
  </w:num>
  <w:num w:numId="16">
    <w:abstractNumId w:val="13"/>
  </w:num>
  <w:num w:numId="17">
    <w:abstractNumId w:val="21"/>
  </w:num>
  <w:num w:numId="18">
    <w:abstractNumId w:val="6"/>
  </w:num>
  <w:num w:numId="19">
    <w:abstractNumId w:val="2"/>
  </w:num>
  <w:num w:numId="20">
    <w:abstractNumId w:val="24"/>
  </w:num>
  <w:num w:numId="21">
    <w:abstractNumId w:val="10"/>
  </w:num>
  <w:num w:numId="22">
    <w:abstractNumId w:val="20"/>
  </w:num>
  <w:num w:numId="23">
    <w:abstractNumId w:val="1"/>
  </w:num>
  <w:num w:numId="24">
    <w:abstractNumId w:val="19"/>
  </w:num>
  <w:num w:numId="2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D0"/>
    <w:rsid w:val="000055A7"/>
    <w:rsid w:val="00006A52"/>
    <w:rsid w:val="000201A1"/>
    <w:rsid w:val="00025DE3"/>
    <w:rsid w:val="00032DBF"/>
    <w:rsid w:val="00043C01"/>
    <w:rsid w:val="00047153"/>
    <w:rsid w:val="00054AC5"/>
    <w:rsid w:val="000551D3"/>
    <w:rsid w:val="00062004"/>
    <w:rsid w:val="00064E3D"/>
    <w:rsid w:val="00066F0C"/>
    <w:rsid w:val="000B3338"/>
    <w:rsid w:val="000B4A8E"/>
    <w:rsid w:val="000B7640"/>
    <w:rsid w:val="000C2EC4"/>
    <w:rsid w:val="000C312D"/>
    <w:rsid w:val="000C4951"/>
    <w:rsid w:val="000C7496"/>
    <w:rsid w:val="000E0264"/>
    <w:rsid w:val="000E0651"/>
    <w:rsid w:val="000E4977"/>
    <w:rsid w:val="000F12F2"/>
    <w:rsid w:val="000F5A4A"/>
    <w:rsid w:val="001065B7"/>
    <w:rsid w:val="001146B9"/>
    <w:rsid w:val="00115100"/>
    <w:rsid w:val="00120EC8"/>
    <w:rsid w:val="001218E3"/>
    <w:rsid w:val="00122283"/>
    <w:rsid w:val="00122876"/>
    <w:rsid w:val="001258A9"/>
    <w:rsid w:val="00144624"/>
    <w:rsid w:val="001500C5"/>
    <w:rsid w:val="0015441E"/>
    <w:rsid w:val="00167E95"/>
    <w:rsid w:val="00176862"/>
    <w:rsid w:val="00176D79"/>
    <w:rsid w:val="00181DAC"/>
    <w:rsid w:val="00183DDB"/>
    <w:rsid w:val="00186C3A"/>
    <w:rsid w:val="00186F53"/>
    <w:rsid w:val="00197DCC"/>
    <w:rsid w:val="001A3115"/>
    <w:rsid w:val="001A74BF"/>
    <w:rsid w:val="001B4C4A"/>
    <w:rsid w:val="001C6CC1"/>
    <w:rsid w:val="001D0616"/>
    <w:rsid w:val="001F1D62"/>
    <w:rsid w:val="001F2246"/>
    <w:rsid w:val="00205B60"/>
    <w:rsid w:val="0021083B"/>
    <w:rsid w:val="0021236E"/>
    <w:rsid w:val="00217C1B"/>
    <w:rsid w:val="002259F9"/>
    <w:rsid w:val="0023155D"/>
    <w:rsid w:val="00235073"/>
    <w:rsid w:val="0024695D"/>
    <w:rsid w:val="00255863"/>
    <w:rsid w:val="002640BF"/>
    <w:rsid w:val="00264DBC"/>
    <w:rsid w:val="00265C1A"/>
    <w:rsid w:val="002712D7"/>
    <w:rsid w:val="00277C06"/>
    <w:rsid w:val="00284A54"/>
    <w:rsid w:val="0028605B"/>
    <w:rsid w:val="00287A68"/>
    <w:rsid w:val="0029777E"/>
    <w:rsid w:val="0029792A"/>
    <w:rsid w:val="002A1DDE"/>
    <w:rsid w:val="002B1917"/>
    <w:rsid w:val="002B3512"/>
    <w:rsid w:val="002D5307"/>
    <w:rsid w:val="002F69FC"/>
    <w:rsid w:val="00310E49"/>
    <w:rsid w:val="003123D3"/>
    <w:rsid w:val="003145BD"/>
    <w:rsid w:val="003146AE"/>
    <w:rsid w:val="00315946"/>
    <w:rsid w:val="00321839"/>
    <w:rsid w:val="003256B3"/>
    <w:rsid w:val="00326A7A"/>
    <w:rsid w:val="003330AC"/>
    <w:rsid w:val="0034025C"/>
    <w:rsid w:val="00341A02"/>
    <w:rsid w:val="0035056D"/>
    <w:rsid w:val="00376642"/>
    <w:rsid w:val="0039073C"/>
    <w:rsid w:val="00391276"/>
    <w:rsid w:val="003920CF"/>
    <w:rsid w:val="003E699D"/>
    <w:rsid w:val="00403CAB"/>
    <w:rsid w:val="00405CF5"/>
    <w:rsid w:val="004120ED"/>
    <w:rsid w:val="00430807"/>
    <w:rsid w:val="00432C21"/>
    <w:rsid w:val="0043486B"/>
    <w:rsid w:val="00435A14"/>
    <w:rsid w:val="004400BD"/>
    <w:rsid w:val="00441276"/>
    <w:rsid w:val="00442B23"/>
    <w:rsid w:val="00456E1B"/>
    <w:rsid w:val="00464A0E"/>
    <w:rsid w:val="004769AC"/>
    <w:rsid w:val="004829A5"/>
    <w:rsid w:val="004834E4"/>
    <w:rsid w:val="00484E0C"/>
    <w:rsid w:val="0048672E"/>
    <w:rsid w:val="00494301"/>
    <w:rsid w:val="004A2691"/>
    <w:rsid w:val="004A70F0"/>
    <w:rsid w:val="004B044E"/>
    <w:rsid w:val="004C01A6"/>
    <w:rsid w:val="004C54C0"/>
    <w:rsid w:val="004D05B1"/>
    <w:rsid w:val="004D192E"/>
    <w:rsid w:val="004D50B0"/>
    <w:rsid w:val="004E2B59"/>
    <w:rsid w:val="004F3D12"/>
    <w:rsid w:val="004F46DF"/>
    <w:rsid w:val="00506F45"/>
    <w:rsid w:val="005169F6"/>
    <w:rsid w:val="00517DC5"/>
    <w:rsid w:val="005235F7"/>
    <w:rsid w:val="0052420C"/>
    <w:rsid w:val="005370AB"/>
    <w:rsid w:val="00540E43"/>
    <w:rsid w:val="00542231"/>
    <w:rsid w:val="00547CAC"/>
    <w:rsid w:val="00551A4D"/>
    <w:rsid w:val="00556DBC"/>
    <w:rsid w:val="00573959"/>
    <w:rsid w:val="0058430E"/>
    <w:rsid w:val="005851A5"/>
    <w:rsid w:val="005913BD"/>
    <w:rsid w:val="00597483"/>
    <w:rsid w:val="005B2603"/>
    <w:rsid w:val="005C005A"/>
    <w:rsid w:val="005D1B88"/>
    <w:rsid w:val="005D1FA3"/>
    <w:rsid w:val="005F6F02"/>
    <w:rsid w:val="005F7F55"/>
    <w:rsid w:val="0062444F"/>
    <w:rsid w:val="00634674"/>
    <w:rsid w:val="00642E59"/>
    <w:rsid w:val="00642ED3"/>
    <w:rsid w:val="00650DB6"/>
    <w:rsid w:val="00656339"/>
    <w:rsid w:val="00666F2E"/>
    <w:rsid w:val="006731EB"/>
    <w:rsid w:val="00676CD3"/>
    <w:rsid w:val="00687CB8"/>
    <w:rsid w:val="006A2778"/>
    <w:rsid w:val="006A694E"/>
    <w:rsid w:val="006B36AB"/>
    <w:rsid w:val="006C4B6F"/>
    <w:rsid w:val="006D47CF"/>
    <w:rsid w:val="006D4FE5"/>
    <w:rsid w:val="006D58FA"/>
    <w:rsid w:val="006F31B2"/>
    <w:rsid w:val="006F4E2B"/>
    <w:rsid w:val="00704B7F"/>
    <w:rsid w:val="0071312F"/>
    <w:rsid w:val="00720EF5"/>
    <w:rsid w:val="00723D0B"/>
    <w:rsid w:val="00724FF3"/>
    <w:rsid w:val="00727920"/>
    <w:rsid w:val="0073211B"/>
    <w:rsid w:val="00735050"/>
    <w:rsid w:val="00744C44"/>
    <w:rsid w:val="00760A91"/>
    <w:rsid w:val="00765837"/>
    <w:rsid w:val="00776FCD"/>
    <w:rsid w:val="007832AE"/>
    <w:rsid w:val="00784867"/>
    <w:rsid w:val="007917BF"/>
    <w:rsid w:val="00795310"/>
    <w:rsid w:val="007A3328"/>
    <w:rsid w:val="007B0EF9"/>
    <w:rsid w:val="007C2625"/>
    <w:rsid w:val="007C52F9"/>
    <w:rsid w:val="007C63C6"/>
    <w:rsid w:val="007C766E"/>
    <w:rsid w:val="007D1D37"/>
    <w:rsid w:val="007D645D"/>
    <w:rsid w:val="007E3CE8"/>
    <w:rsid w:val="007E618C"/>
    <w:rsid w:val="007F00A9"/>
    <w:rsid w:val="007F28CA"/>
    <w:rsid w:val="008074A0"/>
    <w:rsid w:val="00813456"/>
    <w:rsid w:val="0081777A"/>
    <w:rsid w:val="0082197B"/>
    <w:rsid w:val="008243B0"/>
    <w:rsid w:val="008261E8"/>
    <w:rsid w:val="00843600"/>
    <w:rsid w:val="0084454B"/>
    <w:rsid w:val="00844D53"/>
    <w:rsid w:val="00861684"/>
    <w:rsid w:val="00862CC1"/>
    <w:rsid w:val="00871AE5"/>
    <w:rsid w:val="008744F7"/>
    <w:rsid w:val="008802AC"/>
    <w:rsid w:val="008868B2"/>
    <w:rsid w:val="00891608"/>
    <w:rsid w:val="00893E74"/>
    <w:rsid w:val="008A522F"/>
    <w:rsid w:val="008A61A4"/>
    <w:rsid w:val="008B1B69"/>
    <w:rsid w:val="008B2D21"/>
    <w:rsid w:val="008C002C"/>
    <w:rsid w:val="008C1708"/>
    <w:rsid w:val="008C3B40"/>
    <w:rsid w:val="008F7B01"/>
    <w:rsid w:val="00901383"/>
    <w:rsid w:val="009014C4"/>
    <w:rsid w:val="0090331B"/>
    <w:rsid w:val="00904C41"/>
    <w:rsid w:val="00906B47"/>
    <w:rsid w:val="00937DEC"/>
    <w:rsid w:val="00941782"/>
    <w:rsid w:val="00941C3F"/>
    <w:rsid w:val="00944F0B"/>
    <w:rsid w:val="00946C27"/>
    <w:rsid w:val="00952ABB"/>
    <w:rsid w:val="00953C36"/>
    <w:rsid w:val="00961633"/>
    <w:rsid w:val="009677B4"/>
    <w:rsid w:val="009829FC"/>
    <w:rsid w:val="009839F2"/>
    <w:rsid w:val="009840E1"/>
    <w:rsid w:val="00990D88"/>
    <w:rsid w:val="00995557"/>
    <w:rsid w:val="00997202"/>
    <w:rsid w:val="009B1F35"/>
    <w:rsid w:val="009B67AA"/>
    <w:rsid w:val="009D7E66"/>
    <w:rsid w:val="009E348F"/>
    <w:rsid w:val="009E6E4C"/>
    <w:rsid w:val="009F05A6"/>
    <w:rsid w:val="009F2779"/>
    <w:rsid w:val="009F3875"/>
    <w:rsid w:val="009F6900"/>
    <w:rsid w:val="009F7963"/>
    <w:rsid w:val="00A10490"/>
    <w:rsid w:val="00A1275F"/>
    <w:rsid w:val="00A16920"/>
    <w:rsid w:val="00A22574"/>
    <w:rsid w:val="00A30DF4"/>
    <w:rsid w:val="00A33B2B"/>
    <w:rsid w:val="00A456E2"/>
    <w:rsid w:val="00A71F0C"/>
    <w:rsid w:val="00A82890"/>
    <w:rsid w:val="00A86235"/>
    <w:rsid w:val="00A97E31"/>
    <w:rsid w:val="00AA5486"/>
    <w:rsid w:val="00AB74DF"/>
    <w:rsid w:val="00AD01D8"/>
    <w:rsid w:val="00AD4C50"/>
    <w:rsid w:val="00AE7EC0"/>
    <w:rsid w:val="00AF6975"/>
    <w:rsid w:val="00B05CA0"/>
    <w:rsid w:val="00B21B07"/>
    <w:rsid w:val="00B257FA"/>
    <w:rsid w:val="00B25C91"/>
    <w:rsid w:val="00B26767"/>
    <w:rsid w:val="00B32300"/>
    <w:rsid w:val="00B372AA"/>
    <w:rsid w:val="00B401D8"/>
    <w:rsid w:val="00B56911"/>
    <w:rsid w:val="00B56D52"/>
    <w:rsid w:val="00B57D1F"/>
    <w:rsid w:val="00B60E75"/>
    <w:rsid w:val="00B63D48"/>
    <w:rsid w:val="00B676D1"/>
    <w:rsid w:val="00B8750A"/>
    <w:rsid w:val="00B9488D"/>
    <w:rsid w:val="00B95685"/>
    <w:rsid w:val="00BC05FD"/>
    <w:rsid w:val="00BC1D7B"/>
    <w:rsid w:val="00BC3A6C"/>
    <w:rsid w:val="00BD0789"/>
    <w:rsid w:val="00BE2F66"/>
    <w:rsid w:val="00BF097A"/>
    <w:rsid w:val="00BF5684"/>
    <w:rsid w:val="00C12A2F"/>
    <w:rsid w:val="00C12EB7"/>
    <w:rsid w:val="00C227CB"/>
    <w:rsid w:val="00C25A96"/>
    <w:rsid w:val="00C30F93"/>
    <w:rsid w:val="00C329E8"/>
    <w:rsid w:val="00C33B27"/>
    <w:rsid w:val="00C37521"/>
    <w:rsid w:val="00C37F76"/>
    <w:rsid w:val="00C444EA"/>
    <w:rsid w:val="00C61DBC"/>
    <w:rsid w:val="00C70454"/>
    <w:rsid w:val="00C716E1"/>
    <w:rsid w:val="00C82B08"/>
    <w:rsid w:val="00CA4236"/>
    <w:rsid w:val="00CA7676"/>
    <w:rsid w:val="00CC0711"/>
    <w:rsid w:val="00CC2B4A"/>
    <w:rsid w:val="00CF38AA"/>
    <w:rsid w:val="00D06AB1"/>
    <w:rsid w:val="00D06E20"/>
    <w:rsid w:val="00D076F8"/>
    <w:rsid w:val="00D21E36"/>
    <w:rsid w:val="00D30590"/>
    <w:rsid w:val="00D34179"/>
    <w:rsid w:val="00D3561A"/>
    <w:rsid w:val="00D415C5"/>
    <w:rsid w:val="00D56625"/>
    <w:rsid w:val="00D57EDA"/>
    <w:rsid w:val="00D60CEA"/>
    <w:rsid w:val="00D623AD"/>
    <w:rsid w:val="00D62946"/>
    <w:rsid w:val="00D65355"/>
    <w:rsid w:val="00D760EA"/>
    <w:rsid w:val="00D90A0F"/>
    <w:rsid w:val="00D9336D"/>
    <w:rsid w:val="00DA0D01"/>
    <w:rsid w:val="00DA562A"/>
    <w:rsid w:val="00DB0DA0"/>
    <w:rsid w:val="00DB4E76"/>
    <w:rsid w:val="00DD61EF"/>
    <w:rsid w:val="00DE5DF5"/>
    <w:rsid w:val="00DE6899"/>
    <w:rsid w:val="00DF2BDB"/>
    <w:rsid w:val="00DF75B4"/>
    <w:rsid w:val="00E076BB"/>
    <w:rsid w:val="00E20A6A"/>
    <w:rsid w:val="00E35527"/>
    <w:rsid w:val="00E6483B"/>
    <w:rsid w:val="00E7473F"/>
    <w:rsid w:val="00E8338B"/>
    <w:rsid w:val="00E874E1"/>
    <w:rsid w:val="00E92730"/>
    <w:rsid w:val="00E961D0"/>
    <w:rsid w:val="00E97518"/>
    <w:rsid w:val="00EC3919"/>
    <w:rsid w:val="00EE0D2F"/>
    <w:rsid w:val="00EE2DC0"/>
    <w:rsid w:val="00EF5E05"/>
    <w:rsid w:val="00F00ABF"/>
    <w:rsid w:val="00F041E0"/>
    <w:rsid w:val="00F04707"/>
    <w:rsid w:val="00F06CD2"/>
    <w:rsid w:val="00F14EDF"/>
    <w:rsid w:val="00F22A79"/>
    <w:rsid w:val="00F22E10"/>
    <w:rsid w:val="00F23A1A"/>
    <w:rsid w:val="00F27858"/>
    <w:rsid w:val="00F3107F"/>
    <w:rsid w:val="00F369AD"/>
    <w:rsid w:val="00F4280F"/>
    <w:rsid w:val="00F454BE"/>
    <w:rsid w:val="00F46848"/>
    <w:rsid w:val="00F54888"/>
    <w:rsid w:val="00F56989"/>
    <w:rsid w:val="00F57DBB"/>
    <w:rsid w:val="00F66652"/>
    <w:rsid w:val="00F704F1"/>
    <w:rsid w:val="00F7660C"/>
    <w:rsid w:val="00F93AEC"/>
    <w:rsid w:val="00FB012C"/>
    <w:rsid w:val="00FC18BB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F22D7A-EBB6-4BB6-B047-EAFC71DA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1D0"/>
  </w:style>
  <w:style w:type="paragraph" w:styleId="Footer">
    <w:name w:val="footer"/>
    <w:basedOn w:val="Normal"/>
    <w:link w:val="FooterChar"/>
    <w:uiPriority w:val="99"/>
    <w:unhideWhenUsed/>
    <w:rsid w:val="00E9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1D0"/>
  </w:style>
  <w:style w:type="character" w:styleId="Hyperlink">
    <w:name w:val="Hyperlink"/>
    <w:basedOn w:val="DefaultParagraphFont"/>
    <w:uiPriority w:val="99"/>
    <w:unhideWhenUsed/>
    <w:rsid w:val="00E961D0"/>
    <w:rPr>
      <w:color w:val="99CA3C" w:themeColor="hyperlink"/>
      <w:u w:val="single"/>
    </w:rPr>
  </w:style>
  <w:style w:type="character" w:customStyle="1" w:styleId="colorh1">
    <w:name w:val="color_h1"/>
    <w:basedOn w:val="DefaultParagraphFont"/>
    <w:rsid w:val="00F369AD"/>
  </w:style>
  <w:style w:type="paragraph" w:styleId="NormalWeb">
    <w:name w:val="Normal (Web)"/>
    <w:basedOn w:val="Normal"/>
    <w:uiPriority w:val="99"/>
    <w:unhideWhenUsed/>
    <w:rsid w:val="00A3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076BB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C70454"/>
  </w:style>
  <w:style w:type="character" w:customStyle="1" w:styleId="parameter">
    <w:name w:val="parameter"/>
    <w:basedOn w:val="DefaultParagraphFont"/>
    <w:rsid w:val="00C70454"/>
  </w:style>
  <w:style w:type="paragraph" w:styleId="HTMLPreformatted">
    <w:name w:val="HTML Preformatted"/>
    <w:basedOn w:val="Normal"/>
    <w:link w:val="HTMLPreformattedChar"/>
    <w:uiPriority w:val="99"/>
    <w:unhideWhenUsed/>
    <w:rsid w:val="00412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20ED"/>
    <w:rPr>
      <w:rFonts w:ascii="Courier New" w:eastAsia="Times New Roman" w:hAnsi="Courier New" w:cs="Courier New"/>
      <w:lang w:eastAsia="en-US"/>
    </w:rPr>
  </w:style>
  <w:style w:type="character" w:customStyle="1" w:styleId="cm-meta">
    <w:name w:val="cm-meta"/>
    <w:basedOn w:val="DefaultParagraphFont"/>
    <w:rsid w:val="004120ED"/>
  </w:style>
  <w:style w:type="character" w:customStyle="1" w:styleId="cm-tag">
    <w:name w:val="cm-tag"/>
    <w:basedOn w:val="DefaultParagraphFont"/>
    <w:rsid w:val="004120ED"/>
  </w:style>
  <w:style w:type="character" w:customStyle="1" w:styleId="cm-attribute">
    <w:name w:val="cm-attribute"/>
    <w:basedOn w:val="DefaultParagraphFont"/>
    <w:rsid w:val="004120ED"/>
  </w:style>
  <w:style w:type="character" w:customStyle="1" w:styleId="cm-string">
    <w:name w:val="cm-string"/>
    <w:basedOn w:val="DefaultParagraphFont"/>
    <w:rsid w:val="004120ED"/>
  </w:style>
  <w:style w:type="character" w:customStyle="1" w:styleId="cm-keyword">
    <w:name w:val="cm-keyword"/>
    <w:basedOn w:val="DefaultParagraphFont"/>
    <w:rsid w:val="004120ED"/>
  </w:style>
  <w:style w:type="character" w:customStyle="1" w:styleId="block">
    <w:name w:val="block"/>
    <w:basedOn w:val="DefaultParagraphFont"/>
    <w:rsid w:val="002A1DDE"/>
  </w:style>
  <w:style w:type="character" w:customStyle="1" w:styleId="apple-converted-space">
    <w:name w:val="apple-converted-space"/>
    <w:basedOn w:val="DefaultParagraphFont"/>
    <w:rsid w:val="00405CF5"/>
  </w:style>
  <w:style w:type="character" w:styleId="HTMLTypewriter">
    <w:name w:val="HTML Typewriter"/>
    <w:basedOn w:val="DefaultParagraphFont"/>
    <w:uiPriority w:val="99"/>
    <w:semiHidden/>
    <w:unhideWhenUsed/>
    <w:rsid w:val="000C4951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0C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pace">
    <w:name w:val="space"/>
    <w:basedOn w:val="Normal"/>
    <w:rsid w:val="0055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56339"/>
    <w:rPr>
      <w:color w:val="B9D181" w:themeColor="followedHyperlink"/>
      <w:u w:val="single"/>
    </w:rPr>
  </w:style>
  <w:style w:type="character" w:customStyle="1" w:styleId="lefth2">
    <w:name w:val="left_h2"/>
    <w:basedOn w:val="DefaultParagraphFont"/>
    <w:rsid w:val="005B2603"/>
  </w:style>
  <w:style w:type="character" w:customStyle="1" w:styleId="tag">
    <w:name w:val="tag"/>
    <w:basedOn w:val="DefaultParagraphFont"/>
    <w:rsid w:val="00DB0DA0"/>
  </w:style>
  <w:style w:type="character" w:customStyle="1" w:styleId="attribute">
    <w:name w:val="attribute"/>
    <w:basedOn w:val="DefaultParagraphFont"/>
    <w:rsid w:val="00DB0DA0"/>
  </w:style>
  <w:style w:type="character" w:customStyle="1" w:styleId="attribute-value">
    <w:name w:val="attribute-value"/>
    <w:basedOn w:val="DefaultParagraphFont"/>
    <w:rsid w:val="00DB0DA0"/>
  </w:style>
  <w:style w:type="character" w:customStyle="1" w:styleId="highlt">
    <w:name w:val="highlt"/>
    <w:basedOn w:val="DefaultParagraphFont"/>
    <w:rsid w:val="00760A91"/>
  </w:style>
  <w:style w:type="character" w:customStyle="1" w:styleId="highele">
    <w:name w:val="highele"/>
    <w:basedOn w:val="DefaultParagraphFont"/>
    <w:rsid w:val="00760A91"/>
  </w:style>
  <w:style w:type="character" w:customStyle="1" w:styleId="highatt">
    <w:name w:val="highatt"/>
    <w:basedOn w:val="DefaultParagraphFont"/>
    <w:rsid w:val="00760A91"/>
  </w:style>
  <w:style w:type="character" w:customStyle="1" w:styleId="highval">
    <w:name w:val="highval"/>
    <w:basedOn w:val="DefaultParagraphFont"/>
    <w:rsid w:val="00760A91"/>
  </w:style>
  <w:style w:type="character" w:customStyle="1" w:styleId="highgt">
    <w:name w:val="highgt"/>
    <w:basedOn w:val="DefaultParagraphFont"/>
    <w:rsid w:val="00760A91"/>
  </w:style>
  <w:style w:type="paragraph" w:customStyle="1" w:styleId="intro">
    <w:name w:val="intro"/>
    <w:basedOn w:val="Normal"/>
    <w:rsid w:val="0073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inition">
    <w:name w:val="definition"/>
    <w:basedOn w:val="Normal"/>
    <w:rsid w:val="0087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m-property">
    <w:name w:val="cm-property"/>
    <w:basedOn w:val="DefaultParagraphFont"/>
    <w:rsid w:val="008744F7"/>
  </w:style>
  <w:style w:type="character" w:customStyle="1" w:styleId="cm-operator">
    <w:name w:val="cm-operator"/>
    <w:basedOn w:val="DefaultParagraphFont"/>
    <w:rsid w:val="008744F7"/>
  </w:style>
  <w:style w:type="character" w:customStyle="1" w:styleId="cm-number">
    <w:name w:val="cm-number"/>
    <w:basedOn w:val="DefaultParagraphFont"/>
    <w:rsid w:val="008744F7"/>
  </w:style>
  <w:style w:type="character" w:customStyle="1" w:styleId="cm-builtin">
    <w:name w:val="cm-builtin"/>
    <w:basedOn w:val="DefaultParagraphFont"/>
    <w:rsid w:val="008744F7"/>
  </w:style>
  <w:style w:type="character" w:customStyle="1" w:styleId="cm-qualifier">
    <w:name w:val="cm-qualifier"/>
    <w:basedOn w:val="DefaultParagraphFont"/>
    <w:rsid w:val="008744F7"/>
  </w:style>
  <w:style w:type="character" w:customStyle="1" w:styleId="cm-string-2">
    <w:name w:val="cm-string-2"/>
    <w:basedOn w:val="DefaultParagraphFont"/>
    <w:rsid w:val="008744F7"/>
  </w:style>
  <w:style w:type="character" w:customStyle="1" w:styleId="cm-atom">
    <w:name w:val="cm-atom"/>
    <w:basedOn w:val="DefaultParagraphFont"/>
    <w:rsid w:val="008744F7"/>
  </w:style>
  <w:style w:type="character" w:customStyle="1" w:styleId="comment">
    <w:name w:val="comment"/>
    <w:basedOn w:val="DefaultParagraphFont"/>
    <w:rsid w:val="0029792A"/>
  </w:style>
  <w:style w:type="character" w:customStyle="1" w:styleId="selector">
    <w:name w:val="selector"/>
    <w:basedOn w:val="DefaultParagraphFont"/>
    <w:rsid w:val="0029792A"/>
  </w:style>
  <w:style w:type="character" w:customStyle="1" w:styleId="property">
    <w:name w:val="property"/>
    <w:basedOn w:val="DefaultParagraphFont"/>
    <w:rsid w:val="0029792A"/>
  </w:style>
  <w:style w:type="character" w:customStyle="1" w:styleId="property-value">
    <w:name w:val="property-value"/>
    <w:basedOn w:val="DefaultParagraphFont"/>
    <w:rsid w:val="0029792A"/>
  </w:style>
  <w:style w:type="character" w:customStyle="1" w:styleId="path">
    <w:name w:val="path"/>
    <w:basedOn w:val="DefaultParagraphFont"/>
    <w:rsid w:val="007832AE"/>
  </w:style>
  <w:style w:type="paragraph" w:customStyle="1" w:styleId="break">
    <w:name w:val="break"/>
    <w:basedOn w:val="Normal"/>
    <w:rsid w:val="00EF5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ighcom">
    <w:name w:val="highcom"/>
    <w:basedOn w:val="DefaultParagraphFont"/>
    <w:rsid w:val="007C63C6"/>
  </w:style>
  <w:style w:type="character" w:customStyle="1" w:styleId="keyword">
    <w:name w:val="keyword"/>
    <w:basedOn w:val="DefaultParagraphFont"/>
    <w:rsid w:val="00494301"/>
  </w:style>
  <w:style w:type="character" w:customStyle="1" w:styleId="cm-comment">
    <w:name w:val="cm-comment"/>
    <w:basedOn w:val="DefaultParagraphFont"/>
    <w:rsid w:val="00D60CEA"/>
  </w:style>
  <w:style w:type="character" w:customStyle="1" w:styleId="cm-variable-2">
    <w:name w:val="cm-variable-2"/>
    <w:basedOn w:val="DefaultParagraphFont"/>
    <w:rsid w:val="00D60CEA"/>
  </w:style>
  <w:style w:type="character" w:customStyle="1" w:styleId="cm-tab">
    <w:name w:val="cm-tab"/>
    <w:basedOn w:val="DefaultParagraphFont"/>
    <w:rsid w:val="00D6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114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2245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6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179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4234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978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3881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486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794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8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5894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20872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5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864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6719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07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0618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3948145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25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1754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9724421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137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3993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4165921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99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8210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2512044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719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5883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240291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808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973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9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5788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1007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8" w:color="auto"/>
            <w:bottom w:val="single" w:sz="6" w:space="0" w:color="CACACA"/>
            <w:right w:val="none" w:sz="0" w:space="0" w:color="auto"/>
          </w:divBdr>
        </w:div>
      </w:divsChild>
    </w:div>
    <w:div w:id="1294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8" w:color="auto"/>
            <w:bottom w:val="single" w:sz="6" w:space="0" w:color="CACACA"/>
            <w:right w:val="none" w:sz="0" w:space="0" w:color="auto"/>
          </w:divBdr>
        </w:div>
      </w:divsChild>
    </w:div>
    <w:div w:id="13634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3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973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8661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625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6703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2591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1832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526365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198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3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079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5836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4208740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792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6777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2724704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087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630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2160934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8778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526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15664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8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501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649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476805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373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  <w:div w:id="13001822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6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2008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9858617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157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2081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765150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538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7753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7417080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8023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4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74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8141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966469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3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  <w:div w:id="4265823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3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20533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2147781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354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9261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470227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9988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918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0493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2562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6543368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897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5534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5929059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071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1907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0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925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2347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2012638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59785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27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659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5870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5611382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500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645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2065705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380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7017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5755512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33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3309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3152298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478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2195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20522228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253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6052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2288525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37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1431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831111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22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4199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8551908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670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1902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  <w:div w:id="18196161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974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6528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2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49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  <w:divsChild>
                <w:div w:id="433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single" w:sz="6" w:space="0" w:color="CACAC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tutorialrepublic.com/css-reference/css-at-rules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mailto:hafizur.kl@diit.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IZUR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60536-F28D-46EF-BC32-FD41FF76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1407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HAFIZUR</dc:creator>
  <cp:keywords/>
  <cp:lastModifiedBy>Hafizur Rahman</cp:lastModifiedBy>
  <cp:revision>293</cp:revision>
  <dcterms:created xsi:type="dcterms:W3CDTF">2015-04-18T17:32:00Z</dcterms:created>
  <dcterms:modified xsi:type="dcterms:W3CDTF">2015-06-21T07:03:00Z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